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PythonAPI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准备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1. 安装python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 安装PythonIDE ，推荐pycharm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 安装git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 获取项目地址：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"http://sh.encootech.com:85/projects/SBC/repos/yuntest/browse"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http://sh.encootech.com:85/projects/SBC/repos/yuntest/browse</w:t>
      </w:r>
      <w:r>
        <w:rPr>
          <w:rStyle w:val="5"/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 熟悉BDD框架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用已有项目测试环境搭建是否完成 </w:t>
      </w:r>
      <w:r>
        <w:rPr>
          <w:rStyle w:val="5"/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1. 创建项目虚拟环境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需要安装项目package 避免错乱，建议创建项目虚拟环境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File -&gt;settings -&gt;project interpreter -&gt;show all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71770" cy="226949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创建虚拟环境，选择location - &gt;OK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  <w:r>
        <w:drawing>
          <wp:inline distT="0" distB="0" distL="114300" distR="114300">
            <wp:extent cx="5271135" cy="223964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将aliyun-sdk.conf文件放在用户名文件夹下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25831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3. 安装所需要得package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cd到虚拟环境python.exe目录，安装packages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67960" cy="160337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 结构与运行文件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每个项目有两个文件构成，feature文件和定义方法py文件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70500" cy="252095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运行已feature文件，显示如下，调用成功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63515" cy="192913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64DA8"/>
    <w:rsid w:val="0096035C"/>
    <w:rsid w:val="00FD482D"/>
    <w:rsid w:val="407D255C"/>
    <w:rsid w:val="58F64DA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2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2018-08-08T02:25:00Z</dcterms:created>
  <dc:creator>Jenny</dc:creator>
  <cp:lastModifiedBy>Jenny</cp:lastModifiedBy>
  <dcterms:modified xsi:type="dcterms:W3CDTF">2018-08-08T02:57:33Z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